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91" w:rsidRPr="00E94791" w:rsidRDefault="00E94791" w:rsidP="00E94791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9"/>
          <w:szCs w:val="19"/>
          <w:lang w:eastAsia="ru-RU"/>
        </w:rPr>
      </w:pPr>
      <w:r w:rsidRPr="00E94791">
        <w:rPr>
          <w:rFonts w:ascii="Tahoma" w:eastAsia="Times New Roman" w:hAnsi="Tahoma" w:cs="Tahoma"/>
          <w:noProof/>
          <w:sz w:val="19"/>
          <w:szCs w:val="19"/>
          <w:lang w:eastAsia="ru-RU"/>
        </w:rPr>
        <w:drawing>
          <wp:inline distT="0" distB="0" distL="0" distR="0" wp14:anchorId="513525FE" wp14:editId="7EFF4F6C">
            <wp:extent cx="5857875" cy="3810000"/>
            <wp:effectExtent l="0" t="0" r="9525" b="0"/>
            <wp:docPr id="2" name="Рисунок 2" descr="http://uaenergy.com.ua/upload/images/%D0%94%D0%A2%D0%AD%D0%9A_%D0%91%D1%83%D0%A2%D0%AD%D0%A1_%D1%80%D0%B5%D0%BC%D0%BE%D0%BD%D1%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aenergy.com.ua/upload/images/%D0%94%D0%A2%D0%AD%D0%9A_%D0%91%D1%83%D0%A2%D0%AD%D0%A1_%D1%80%D0%B5%D0%BC%D0%BE%D0%BD%D1%8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B2" w:rsidRDefault="006C19B2" w:rsidP="00E94791">
      <w:bookmarkStart w:id="0" w:name="_GoBack"/>
      <w:bookmarkEnd w:id="0"/>
    </w:p>
    <w:sectPr w:rsidR="006C1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E2A7A"/>
    <w:multiLevelType w:val="multilevel"/>
    <w:tmpl w:val="835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91"/>
    <w:rsid w:val="006C19B2"/>
    <w:rsid w:val="00E94791"/>
    <w:rsid w:val="00EB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4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4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4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4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6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007">
      <w:marLeft w:val="0"/>
      <w:marRight w:val="225"/>
      <w:marTop w:val="75"/>
      <w:marBottom w:val="225"/>
      <w:divBdr>
        <w:top w:val="single" w:sz="48" w:space="0" w:color="DDDDDD"/>
        <w:left w:val="single" w:sz="48" w:space="0" w:color="DDDDDD"/>
        <w:bottom w:val="single" w:sz="48" w:space="0" w:color="DDDDDD"/>
        <w:right w:val="single" w:sz="48" w:space="0" w:color="DDDDDD"/>
      </w:divBdr>
    </w:div>
    <w:div w:id="65457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975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7AD765DA.dotm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2016-08-09T07:09:00Z</dcterms:created>
  <dcterms:modified xsi:type="dcterms:W3CDTF">2016-08-09T07:09:00Z</dcterms:modified>
</cp:coreProperties>
</file>